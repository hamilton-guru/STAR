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2412" w:rsidRPr="00DD2FAE" w:rsidRDefault="00EF3ADE" w:rsidP="00330D97">
      <w:pPr>
        <w:pStyle w:val="TechNoteTitle"/>
        <w:jc w:val="center"/>
        <w:rPr>
          <w:szCs w:val="60"/>
        </w:rPr>
      </w:pPr>
      <w:r w:rsidRPr="00DD2FAE">
        <w:rPr>
          <w:noProof/>
          <w:szCs w:val="60"/>
        </w:rPr>
        <w:drawing>
          <wp:anchor distT="0" distB="0" distL="114300" distR="114300" simplePos="0" relativeHeight="251658752" behindDoc="1" locked="0" layoutInCell="1" allowOverlap="1" wp14:anchorId="1EE0F36D" wp14:editId="36E76415">
            <wp:simplePos x="0" y="0"/>
            <wp:positionH relativeFrom="column">
              <wp:posOffset>-902970</wp:posOffset>
            </wp:positionH>
            <wp:positionV relativeFrom="page">
              <wp:posOffset>423545</wp:posOffset>
            </wp:positionV>
            <wp:extent cx="7839075" cy="1219200"/>
            <wp:effectExtent l="0" t="0" r="9525" b="0"/>
            <wp:wrapNone/>
            <wp:docPr id="12" name="Picture 0" descr="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banne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FAE" w:rsidRPr="00DD2FAE">
        <w:rPr>
          <w:noProof/>
          <w:szCs w:val="60"/>
        </w:rPr>
        <w:t>Venus 4 I</w:t>
      </w:r>
      <w:r w:rsidR="00DD2FAE">
        <w:rPr>
          <w:noProof/>
          <w:szCs w:val="60"/>
        </w:rPr>
        <w:t>nstallation/</w:t>
      </w:r>
      <w:r w:rsidR="00DD2FAE" w:rsidRPr="00DD2FAE">
        <w:rPr>
          <w:noProof/>
          <w:szCs w:val="60"/>
        </w:rPr>
        <w:t xml:space="preserve">Configuration Instructions </w:t>
      </w:r>
    </w:p>
    <w:p w:rsidR="00330D97" w:rsidRPr="00330D97" w:rsidRDefault="00330D97" w:rsidP="00330D97">
      <w:pPr>
        <w:pStyle w:val="TechNoteTitle"/>
        <w:jc w:val="center"/>
        <w:rPr>
          <w:sz w:val="36"/>
        </w:rPr>
      </w:pPr>
    </w:p>
    <w:p w:rsidR="0022156D" w:rsidRDefault="0022156D" w:rsidP="00EF3ADE">
      <w:pPr>
        <w:pStyle w:val="TechNoteHeading"/>
      </w:pPr>
    </w:p>
    <w:p w:rsidR="00DD2FAE" w:rsidRDefault="00DD2FAE" w:rsidP="00EF3ADE">
      <w:pPr>
        <w:pStyle w:val="TechNoteHeading"/>
      </w:pPr>
    </w:p>
    <w:p w:rsidR="005D16D6" w:rsidRDefault="005D16D6"/>
    <w:p w:rsidR="005D16D6" w:rsidRDefault="005D16D6"/>
    <w:p w:rsidR="005D16D6" w:rsidRDefault="007F7BDF" w:rsidP="005D16D6">
      <w:pPr>
        <w:pStyle w:val="TechNoteHeading"/>
      </w:pPr>
      <w:r>
        <w:t xml:space="preserve">Section 1: </w:t>
      </w:r>
      <w:r w:rsidR="00DD2FAE">
        <w:t>Installation Instructions</w:t>
      </w:r>
    </w:p>
    <w:p w:rsidR="00F05D69" w:rsidRDefault="00F05D69" w:rsidP="005D16D6">
      <w:pPr>
        <w:pStyle w:val="TechNoteHeading"/>
      </w:pPr>
    </w:p>
    <w:p w:rsidR="00DC507E" w:rsidRPr="00F05D69" w:rsidRDefault="00DC507E" w:rsidP="003F4633">
      <w:pPr>
        <w:pStyle w:val="TechNoteBlockText"/>
        <w:rPr>
          <w:color w:val="FF0000"/>
          <w14:textFill>
            <w14:solidFill>
              <w14:srgbClr w14:val="FF0000">
                <w14:alpha w14:val="25000"/>
              </w14:srgbClr>
            </w14:solidFill>
          </w14:textFill>
        </w:rPr>
      </w:pPr>
      <w:r w:rsidRPr="003F4633">
        <w:rPr>
          <w:color w:val="FF0000"/>
          <w14:textFill>
            <w14:solidFill>
              <w14:srgbClr w14:val="FF0000">
                <w14:alpha w14:val="25000"/>
              </w14:srgbClr>
            </w14:solidFill>
          </w14:textFill>
        </w:rPr>
        <w:t xml:space="preserve">Note: Administrator </w:t>
      </w:r>
      <w:r w:rsidR="00F05D69" w:rsidRPr="003F4633">
        <w:rPr>
          <w:color w:val="FF0000"/>
          <w14:textFill>
            <w14:solidFill>
              <w14:srgbClr w14:val="FF0000">
                <w14:alpha w14:val="25000"/>
              </w14:srgbClr>
            </w14:solidFill>
          </w14:textFill>
        </w:rPr>
        <w:t>privileges are need</w:t>
      </w:r>
      <w:r w:rsidR="00217242">
        <w:rPr>
          <w:color w:val="FF0000"/>
          <w14:textFill>
            <w14:solidFill>
              <w14:srgbClr w14:val="FF0000">
                <w14:alpha w14:val="25000"/>
              </w14:srgbClr>
            </w14:solidFill>
          </w14:textFill>
        </w:rPr>
        <w:t>ed</w:t>
      </w:r>
      <w:r w:rsidR="00F05D69" w:rsidRPr="003F4633">
        <w:rPr>
          <w:color w:val="FF0000"/>
          <w14:textFill>
            <w14:solidFill>
              <w14:srgbClr w14:val="FF0000">
                <w14:alpha w14:val="25000"/>
              </w14:srgbClr>
            </w14:solidFill>
          </w14:textFill>
        </w:rPr>
        <w:t xml:space="preserve"> to install Venus 4 correctly. Before installation, have IT grant admin privileges or request that IT install the software.  </w:t>
      </w:r>
    </w:p>
    <w:p w:rsidR="00DD2FAE" w:rsidRDefault="00DD2FAE" w:rsidP="005D16D6">
      <w:pPr>
        <w:pStyle w:val="TechNoteHeading"/>
      </w:pPr>
    </w:p>
    <w:p w:rsidR="00DD2FAE" w:rsidRDefault="00DD2FAE" w:rsidP="00DD2FAE">
      <w:pPr>
        <w:pStyle w:val="TechNoteBlockText"/>
        <w:numPr>
          <w:ilvl w:val="0"/>
          <w:numId w:val="5"/>
        </w:numPr>
      </w:pPr>
      <w:r>
        <w:t xml:space="preserve">Open the Portable WinCDEmu-4.0. application located in the Venus 4 software folder. </w:t>
      </w:r>
    </w:p>
    <w:p w:rsidR="00DD2FAE" w:rsidRDefault="00DD2FAE" w:rsidP="00DD2FAE">
      <w:pPr>
        <w:pStyle w:val="TechNoteBlockText"/>
        <w:ind w:left="720"/>
      </w:pPr>
    </w:p>
    <w:p w:rsidR="00DD2FAE" w:rsidRDefault="0071595B" w:rsidP="00BE799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7F9A721" wp14:editId="2F8D5C4E">
                <wp:simplePos x="0" y="0"/>
                <wp:positionH relativeFrom="column">
                  <wp:posOffset>527050</wp:posOffset>
                </wp:positionH>
                <wp:positionV relativeFrom="paragraph">
                  <wp:posOffset>279400</wp:posOffset>
                </wp:positionV>
                <wp:extent cx="2673350" cy="209550"/>
                <wp:effectExtent l="0" t="0" r="1270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B542B" id="Rectangle 72" o:spid="_x0000_s1026" style="position:absolute;margin-left:41.5pt;margin-top:22pt;width:210.5pt;height:16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" filled="f" strokecolor="red" strokeweight="2pt"/>
            </w:pict>
          </mc:Fallback>
        </mc:AlternateContent>
      </w:r>
      <w:r w:rsidR="00DD2FAE">
        <w:rPr>
          <w:noProof/>
        </w:rPr>
        <w:drawing>
          <wp:inline distT="0" distB="0" distL="0" distR="0" wp14:anchorId="222AA82D" wp14:editId="3F581B1B">
            <wp:extent cx="2743200" cy="52665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1998" cy="5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AE" w:rsidRDefault="00DD2FAE" w:rsidP="00DD2FAE">
      <w:pPr>
        <w:pStyle w:val="TechNoteBlockText"/>
        <w:ind w:left="360"/>
      </w:pPr>
    </w:p>
    <w:p w:rsidR="00DD2FAE" w:rsidRDefault="00637B9F" w:rsidP="00DD2FAE">
      <w:pPr>
        <w:pStyle w:val="TechNoteBlockText"/>
        <w:numPr>
          <w:ilvl w:val="0"/>
          <w:numId w:val="5"/>
        </w:numPr>
      </w:pPr>
      <w:r>
        <w:t>Select y</w:t>
      </w:r>
      <w:r w:rsidR="00DD3B84">
        <w:t xml:space="preserve">es when prompted to install the Portable </w:t>
      </w:r>
      <w:proofErr w:type="spellStart"/>
      <w:r w:rsidR="00DD3B84">
        <w:t>WINCDEmu</w:t>
      </w:r>
      <w:proofErr w:type="spellEnd"/>
      <w:r w:rsidR="00DD3B84">
        <w:t xml:space="preserve"> Driver. </w:t>
      </w:r>
    </w:p>
    <w:p w:rsidR="00DD3B84" w:rsidRDefault="00DD3B84" w:rsidP="00DD3B84">
      <w:pPr>
        <w:pStyle w:val="TechNoteBlockText"/>
        <w:ind w:left="720"/>
      </w:pPr>
    </w:p>
    <w:p w:rsidR="00DD3B84" w:rsidRDefault="00153E0A" w:rsidP="00BE7994">
      <w:pPr>
        <w:pStyle w:val="TechNoteBlockText"/>
        <w:ind w:left="450" w:firstLine="2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768350</wp:posOffset>
                </wp:positionV>
                <wp:extent cx="495300" cy="17145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149A6" id="Rectangle 39" o:spid="_x0000_s1026" style="position:absolute;margin-left:166.5pt;margin-top:60.5pt;width:39pt;height:1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" filled="f" strokecolor="red" strokeweight="2pt"/>
            </w:pict>
          </mc:Fallback>
        </mc:AlternateContent>
      </w:r>
      <w:r w:rsidR="00DD3B84">
        <w:rPr>
          <w:noProof/>
        </w:rPr>
        <w:drawing>
          <wp:inline distT="0" distB="0" distL="0" distR="0" wp14:anchorId="74BC09E2" wp14:editId="2F8C739A">
            <wp:extent cx="2794000" cy="1028347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7594" cy="10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84" w:rsidRDefault="00DD3B84" w:rsidP="00DD3B84">
      <w:pPr>
        <w:pStyle w:val="TechNoteBlockText"/>
        <w:ind w:left="450"/>
      </w:pPr>
    </w:p>
    <w:p w:rsidR="00DD3B84" w:rsidRDefault="00637B9F" w:rsidP="00DD3B84">
      <w:pPr>
        <w:pStyle w:val="TechNoteBlockText"/>
        <w:numPr>
          <w:ilvl w:val="0"/>
          <w:numId w:val="5"/>
        </w:numPr>
      </w:pPr>
      <w:r>
        <w:t>Select m</w:t>
      </w:r>
      <w:r w:rsidR="00FD5A80">
        <w:t>ount image, mount the</w:t>
      </w:r>
      <w:r w:rsidR="00DD3B84">
        <w:t xml:space="preserve"> </w:t>
      </w:r>
      <w:r w:rsidR="00DD3B84" w:rsidRPr="00DD3B84">
        <w:t>Microlab STAR Software VENUS four base package 4.5.0.5217</w:t>
      </w:r>
      <w:r w:rsidR="00DD3B84">
        <w:t xml:space="preserve"> and select open.</w:t>
      </w:r>
    </w:p>
    <w:p w:rsidR="00DD3B84" w:rsidRDefault="00DD3B84" w:rsidP="00DD3B84">
      <w:pPr>
        <w:pStyle w:val="TechNoteBlockText"/>
        <w:ind w:left="720"/>
      </w:pPr>
    </w:p>
    <w:p w:rsidR="00DD3B84" w:rsidRDefault="00153E0A" w:rsidP="00BE7994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EB1D" wp14:editId="5AC49771">
                <wp:simplePos x="0" y="0"/>
                <wp:positionH relativeFrom="column">
                  <wp:posOffset>1143000</wp:posOffset>
                </wp:positionH>
                <wp:positionV relativeFrom="paragraph">
                  <wp:posOffset>1051560</wp:posOffset>
                </wp:positionV>
                <wp:extent cx="387350" cy="165100"/>
                <wp:effectExtent l="0" t="0" r="12700" b="254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4E97F" id="Rectangle 41" o:spid="_x0000_s1026" style="position:absolute;margin-left:90pt;margin-top:82.8pt;width:30.5pt;height:1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" filled="f" strokecolor="red" strokeweight="2pt"/>
            </w:pict>
          </mc:Fallback>
        </mc:AlternateContent>
      </w:r>
      <w:r w:rsidR="00DD3B84">
        <w:rPr>
          <w:noProof/>
        </w:rPr>
        <w:drawing>
          <wp:inline distT="0" distB="0" distL="0" distR="0" wp14:anchorId="0AF28407" wp14:editId="5414261C">
            <wp:extent cx="2794000" cy="128147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4619" cy="12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84" w:rsidRDefault="00DD3B84" w:rsidP="00DD3B84">
      <w:pPr>
        <w:pStyle w:val="TechNoteBlockText"/>
        <w:ind w:left="720"/>
      </w:pPr>
    </w:p>
    <w:p w:rsidR="00330D97" w:rsidRDefault="00153E0A" w:rsidP="00BE7994">
      <w:pPr>
        <w:pStyle w:val="TechNoteBlockText"/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ACEB1D" wp14:editId="5AC49771">
                <wp:simplePos x="0" y="0"/>
                <wp:positionH relativeFrom="column">
                  <wp:posOffset>3600450</wp:posOffset>
                </wp:positionH>
                <wp:positionV relativeFrom="paragraph">
                  <wp:posOffset>2324100</wp:posOffset>
                </wp:positionV>
                <wp:extent cx="495300" cy="171450"/>
                <wp:effectExtent l="0" t="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7DDCC" id="Rectangle 43" o:spid="_x0000_s1026" style="position:absolute;margin-left:283.5pt;margin-top:183pt;width:39pt;height:13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ACEB1D" wp14:editId="5AC49771">
                <wp:simplePos x="0" y="0"/>
                <wp:positionH relativeFrom="column">
                  <wp:posOffset>1143000</wp:posOffset>
                </wp:positionH>
                <wp:positionV relativeFrom="paragraph">
                  <wp:posOffset>546100</wp:posOffset>
                </wp:positionV>
                <wp:extent cx="2952750" cy="241300"/>
                <wp:effectExtent l="0" t="0" r="19050" b="254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970C3" id="Rectangle 42" o:spid="_x0000_s1026" style="position:absolute;margin-left:90pt;margin-top:43pt;width:232.5pt;height:1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" filled="f" strokecolor="red" strokeweight="2pt"/>
            </w:pict>
          </mc:Fallback>
        </mc:AlternateContent>
      </w:r>
      <w:r w:rsidR="00DD3B84">
        <w:rPr>
          <w:noProof/>
        </w:rPr>
        <w:drawing>
          <wp:inline distT="0" distB="0" distL="0" distR="0" wp14:anchorId="6D3FA0FE" wp14:editId="1B712D84">
            <wp:extent cx="3708400" cy="275515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1068" cy="27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84" w:rsidRDefault="00DD3B84" w:rsidP="00D21259">
      <w:pPr>
        <w:pStyle w:val="TechNoteBlockText"/>
      </w:pPr>
    </w:p>
    <w:p w:rsidR="00BE7994" w:rsidRDefault="006D194E" w:rsidP="006D194E">
      <w:pPr>
        <w:pStyle w:val="TechNoteBlockText"/>
        <w:numPr>
          <w:ilvl w:val="0"/>
          <w:numId w:val="5"/>
        </w:numPr>
      </w:pPr>
      <w:r>
        <w:t>Cl</w:t>
      </w:r>
      <w:r w:rsidR="00637B9F">
        <w:t xml:space="preserve">ose the Portable </w:t>
      </w:r>
      <w:proofErr w:type="spellStart"/>
      <w:r w:rsidR="00637B9F">
        <w:t>WinCDEmu</w:t>
      </w:r>
      <w:proofErr w:type="spellEnd"/>
      <w:r w:rsidR="00637B9F">
        <w:t>. The i</w:t>
      </w:r>
      <w:r>
        <w:t xml:space="preserve">nstallation drive is now mounted </w:t>
      </w:r>
      <w:r w:rsidR="00BE7994">
        <w:t>on your computer. Open the d</w:t>
      </w:r>
      <w:r>
        <w:t xml:space="preserve">rive </w:t>
      </w:r>
      <w:r w:rsidR="00FD5A80">
        <w:t xml:space="preserve">and select the </w:t>
      </w:r>
      <w:proofErr w:type="spellStart"/>
      <w:r w:rsidR="00FD5A80">
        <w:t>Microlab_Star</w:t>
      </w:r>
      <w:proofErr w:type="spellEnd"/>
      <w:r w:rsidR="00FD5A80">
        <w:t xml:space="preserve"> f</w:t>
      </w:r>
      <w:r>
        <w:t>older. Right click on the setup ap</w:t>
      </w:r>
      <w:r w:rsidR="00637B9F">
        <w:t>plication and select r</w:t>
      </w:r>
      <w:r>
        <w:t xml:space="preserve">un as administrator. </w:t>
      </w:r>
      <w:r w:rsidRPr="00F05D69">
        <w:rPr>
          <w:color w:val="FF0000"/>
          <w14:textFill>
            <w14:solidFill>
              <w14:srgbClr w14:val="FF0000">
                <w14:alpha w14:val="25000"/>
              </w14:srgbClr>
            </w14:solidFill>
          </w14:textFill>
        </w:rPr>
        <w:t xml:space="preserve">(Note: Administrator rights are needed to install the software properly.) </w:t>
      </w:r>
    </w:p>
    <w:p w:rsidR="00BE7994" w:rsidRDefault="00BE7994" w:rsidP="00BE7994">
      <w:pPr>
        <w:pStyle w:val="TechNoteBlockText"/>
        <w:ind w:left="720"/>
      </w:pPr>
    </w:p>
    <w:p w:rsidR="006D194E" w:rsidRDefault="00153E0A" w:rsidP="00BE7994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901065</wp:posOffset>
                </wp:positionV>
                <wp:extent cx="1333500" cy="292100"/>
                <wp:effectExtent l="0" t="0" r="1905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0894" id="Rectangle 44" o:spid="_x0000_s1026" style="position:absolute;margin-left:39pt;margin-top:70.95pt;width:105pt;height:2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" filled="f" strokecolor="red" strokeweight="2pt"/>
            </w:pict>
          </mc:Fallback>
        </mc:AlternateContent>
      </w:r>
      <w:r w:rsidR="006D194E">
        <w:rPr>
          <w:noProof/>
        </w:rPr>
        <w:drawing>
          <wp:inline distT="0" distB="0" distL="0" distR="0" wp14:anchorId="754D031F" wp14:editId="51F946E9">
            <wp:extent cx="2768600" cy="122960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7809" cy="12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94" w:rsidRDefault="00BE7994" w:rsidP="00BE7994">
      <w:pPr>
        <w:pStyle w:val="TechNoteBlockText"/>
        <w:ind w:left="360"/>
      </w:pPr>
    </w:p>
    <w:p w:rsidR="006D194E" w:rsidRDefault="00153E0A" w:rsidP="00217242">
      <w:pPr>
        <w:pStyle w:val="TechNoteBlockText"/>
        <w:tabs>
          <w:tab w:val="left" w:pos="5220"/>
        </w:tabs>
        <w:ind w:left="3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ACEB1D" wp14:editId="5AC49771">
                <wp:simplePos x="0" y="0"/>
                <wp:positionH relativeFrom="column">
                  <wp:posOffset>1949450</wp:posOffset>
                </wp:positionH>
                <wp:positionV relativeFrom="paragraph">
                  <wp:posOffset>1946910</wp:posOffset>
                </wp:positionV>
                <wp:extent cx="908050" cy="133350"/>
                <wp:effectExtent l="0" t="0" r="2540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4AAC7" id="Rectangle 45" o:spid="_x0000_s1026" style="position:absolute;margin-left:153.5pt;margin-top:153.3pt;width:71.5pt;height:1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" filled="f" strokecolor="red" strokeweight="2pt"/>
            </w:pict>
          </mc:Fallback>
        </mc:AlternateContent>
      </w:r>
      <w:r w:rsidR="00BE7994">
        <w:rPr>
          <w:noProof/>
        </w:rPr>
        <w:drawing>
          <wp:inline distT="0" distB="0" distL="0" distR="0">
            <wp:extent cx="3708400" cy="262959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656" cy="26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242" w:rsidRDefault="00217242" w:rsidP="00217242">
      <w:pPr>
        <w:pStyle w:val="TechNoteBlockText"/>
        <w:tabs>
          <w:tab w:val="left" w:pos="5220"/>
        </w:tabs>
        <w:ind w:left="360" w:firstLine="360"/>
      </w:pPr>
    </w:p>
    <w:p w:rsidR="00FD5A80" w:rsidRDefault="00FD5A80" w:rsidP="00637B9F">
      <w:pPr>
        <w:pStyle w:val="TechNoteBlockText"/>
        <w:pageBreakBefore/>
        <w:numPr>
          <w:ilvl w:val="0"/>
          <w:numId w:val="5"/>
        </w:numPr>
      </w:pPr>
      <w:r>
        <w:lastRenderedPageBreak/>
        <w:t xml:space="preserve">Select yes when prompted to install the SQL database. </w:t>
      </w:r>
    </w:p>
    <w:p w:rsidR="00FD5A80" w:rsidRDefault="00FD5A80" w:rsidP="00FD5A80">
      <w:pPr>
        <w:pStyle w:val="TechNoteBlockText"/>
        <w:ind w:left="720"/>
      </w:pPr>
    </w:p>
    <w:p w:rsidR="00FD5A80" w:rsidRDefault="00153E0A" w:rsidP="00FD5A80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ACEB1D" wp14:editId="5AC49771">
                <wp:simplePos x="0" y="0"/>
                <wp:positionH relativeFrom="column">
                  <wp:posOffset>1816100</wp:posOffset>
                </wp:positionH>
                <wp:positionV relativeFrom="paragraph">
                  <wp:posOffset>1500505</wp:posOffset>
                </wp:positionV>
                <wp:extent cx="641350" cy="23495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6F8A4" id="Rectangle 46" o:spid="_x0000_s1026" style="position:absolute;margin-left:143pt;margin-top:118.15pt;width:50.5pt;height:1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" filled="f" strokecolor="red" strokeweight="2pt"/>
            </w:pict>
          </mc:Fallback>
        </mc:AlternateContent>
      </w:r>
      <w:r w:rsidR="00FD5A80">
        <w:rPr>
          <w:noProof/>
        </w:rPr>
        <w:drawing>
          <wp:inline distT="0" distB="0" distL="0" distR="0" wp14:anchorId="435ABE04" wp14:editId="12EDA8C3">
            <wp:extent cx="2783540" cy="188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2834" cy="19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80" w:rsidRDefault="00FD5A80" w:rsidP="00FD5A80">
      <w:pPr>
        <w:pStyle w:val="TechNoteBlockText"/>
        <w:ind w:left="720"/>
      </w:pPr>
    </w:p>
    <w:p w:rsidR="00FD5A80" w:rsidRDefault="00637B9F" w:rsidP="00FD5A80">
      <w:pPr>
        <w:pStyle w:val="TechNoteBlockText"/>
        <w:numPr>
          <w:ilvl w:val="0"/>
          <w:numId w:val="5"/>
        </w:numPr>
      </w:pPr>
      <w:r>
        <w:t>Select n</w:t>
      </w:r>
      <w:r w:rsidR="00981C3D">
        <w:t xml:space="preserve">ext when prompted to start the Venus 4 installation. </w:t>
      </w:r>
    </w:p>
    <w:p w:rsidR="00981C3D" w:rsidRDefault="00981C3D" w:rsidP="00981C3D">
      <w:pPr>
        <w:pStyle w:val="TechNoteBlockText"/>
        <w:ind w:left="720"/>
      </w:pPr>
    </w:p>
    <w:p w:rsidR="00981C3D" w:rsidRDefault="00153E0A" w:rsidP="00981C3D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ACEB1D" wp14:editId="5AC49771">
                <wp:simplePos x="0" y="0"/>
                <wp:positionH relativeFrom="column">
                  <wp:posOffset>2254250</wp:posOffset>
                </wp:positionH>
                <wp:positionV relativeFrom="paragraph">
                  <wp:posOffset>1862455</wp:posOffset>
                </wp:positionV>
                <wp:extent cx="431800" cy="139700"/>
                <wp:effectExtent l="0" t="0" r="2540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4AE55" id="Rectangle 47" o:spid="_x0000_s1026" style="position:absolute;margin-left:177.5pt;margin-top:146.65pt;width:34pt;height:1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" filled="f" strokecolor="red" strokeweight="2pt"/>
            </w:pict>
          </mc:Fallback>
        </mc:AlternateContent>
      </w:r>
      <w:r w:rsidR="00981C3D">
        <w:rPr>
          <w:noProof/>
        </w:rPr>
        <w:drawing>
          <wp:inline distT="0" distB="0" distL="0" distR="0" wp14:anchorId="7F69D327" wp14:editId="374AD42E">
            <wp:extent cx="2812079" cy="21018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3804" cy="21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3D" w:rsidRDefault="00981C3D" w:rsidP="00981C3D">
      <w:pPr>
        <w:pStyle w:val="TechNoteBlockText"/>
        <w:ind w:left="720"/>
      </w:pPr>
    </w:p>
    <w:p w:rsidR="00981C3D" w:rsidRDefault="00981C3D" w:rsidP="00981C3D">
      <w:pPr>
        <w:pStyle w:val="TechNoteBlockText"/>
        <w:numPr>
          <w:ilvl w:val="0"/>
          <w:numId w:val="5"/>
        </w:numPr>
      </w:pPr>
      <w:r>
        <w:t>Disable all virus protection software and close all other running applica</w:t>
      </w:r>
      <w:r w:rsidR="00637B9F">
        <w:t>tions when prompted and select y</w:t>
      </w:r>
      <w:r>
        <w:t xml:space="preserve">es.   </w:t>
      </w:r>
    </w:p>
    <w:p w:rsidR="00981C3D" w:rsidRDefault="00981C3D" w:rsidP="00981C3D">
      <w:pPr>
        <w:pStyle w:val="TechNoteBlockText"/>
      </w:pPr>
    </w:p>
    <w:p w:rsidR="00981C3D" w:rsidRDefault="00153E0A" w:rsidP="00981C3D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ACEB1D" wp14:editId="5AC49771">
                <wp:simplePos x="0" y="0"/>
                <wp:positionH relativeFrom="column">
                  <wp:posOffset>2254250</wp:posOffset>
                </wp:positionH>
                <wp:positionV relativeFrom="paragraph">
                  <wp:posOffset>1859915</wp:posOffset>
                </wp:positionV>
                <wp:extent cx="431800" cy="127000"/>
                <wp:effectExtent l="0" t="0" r="25400" b="254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10AD" id="Rectangle 48" o:spid="_x0000_s1026" style="position:absolute;margin-left:177.5pt;margin-top:146.45pt;width:34pt;height:1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" filled="f" strokecolor="red" strokeweight="2pt"/>
            </w:pict>
          </mc:Fallback>
        </mc:AlternateContent>
      </w:r>
      <w:r w:rsidR="00981C3D">
        <w:rPr>
          <w:noProof/>
        </w:rPr>
        <w:drawing>
          <wp:inline distT="0" distB="0" distL="0" distR="0" wp14:anchorId="50658098" wp14:editId="14839A74">
            <wp:extent cx="2803586" cy="2095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6209" cy="21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3D" w:rsidRDefault="00981C3D" w:rsidP="00981C3D">
      <w:pPr>
        <w:pStyle w:val="TechNoteBlockText"/>
        <w:ind w:firstLine="720"/>
      </w:pPr>
    </w:p>
    <w:p w:rsidR="00981C3D" w:rsidRDefault="00981C3D" w:rsidP="00637B9F">
      <w:pPr>
        <w:pStyle w:val="TechNoteBlockText"/>
        <w:pageBreakBefore/>
        <w:numPr>
          <w:ilvl w:val="0"/>
          <w:numId w:val="5"/>
        </w:numPr>
      </w:pPr>
      <w:r>
        <w:lastRenderedPageBreak/>
        <w:t xml:space="preserve">A dialog will them remind you to revalidate your methods. Select yes. </w:t>
      </w:r>
    </w:p>
    <w:p w:rsidR="00981C3D" w:rsidRDefault="00981C3D" w:rsidP="00981C3D">
      <w:pPr>
        <w:pStyle w:val="TechNoteBlockText"/>
        <w:ind w:left="720"/>
      </w:pPr>
    </w:p>
    <w:p w:rsidR="00981C3D" w:rsidRDefault="00153E0A" w:rsidP="00981C3D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ACEB1D" wp14:editId="5AC49771">
                <wp:simplePos x="0" y="0"/>
                <wp:positionH relativeFrom="column">
                  <wp:posOffset>2279650</wp:posOffset>
                </wp:positionH>
                <wp:positionV relativeFrom="paragraph">
                  <wp:posOffset>1881505</wp:posOffset>
                </wp:positionV>
                <wp:extent cx="431800" cy="133350"/>
                <wp:effectExtent l="0" t="0" r="2540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55219" id="Rectangle 49" o:spid="_x0000_s1026" style="position:absolute;margin-left:179.5pt;margin-top:148.15pt;width:34pt;height:1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" filled="f" strokecolor="red" strokeweight="2pt"/>
            </w:pict>
          </mc:Fallback>
        </mc:AlternateContent>
      </w:r>
      <w:r w:rsidR="00981C3D">
        <w:rPr>
          <w:noProof/>
        </w:rPr>
        <w:drawing>
          <wp:inline distT="0" distB="0" distL="0" distR="0" wp14:anchorId="075589B3" wp14:editId="30FA957E">
            <wp:extent cx="2817870" cy="2127250"/>
            <wp:effectExtent l="0" t="0" r="190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3979" cy="213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DF" w:rsidRDefault="007F7BDF" w:rsidP="00981C3D">
      <w:pPr>
        <w:pStyle w:val="TechNoteBlockText"/>
        <w:ind w:left="720"/>
      </w:pPr>
    </w:p>
    <w:p w:rsidR="007F7BDF" w:rsidRDefault="00637B9F" w:rsidP="007F7BDF">
      <w:pPr>
        <w:pStyle w:val="TechNoteBlockText"/>
        <w:numPr>
          <w:ilvl w:val="0"/>
          <w:numId w:val="5"/>
        </w:numPr>
      </w:pPr>
      <w:r>
        <w:t>Choose the location where Venus 4 files will be installed (Hamilton suggests to keep this default) and select yes</w:t>
      </w:r>
      <w:r w:rsidR="007F7BDF">
        <w:t xml:space="preserve">. </w:t>
      </w:r>
    </w:p>
    <w:p w:rsidR="007F7BDF" w:rsidRDefault="007F7BDF" w:rsidP="007F7BDF">
      <w:pPr>
        <w:pStyle w:val="TechNoteBlockText"/>
        <w:ind w:left="720"/>
      </w:pPr>
    </w:p>
    <w:p w:rsidR="007F7BDF" w:rsidRDefault="00153E0A" w:rsidP="007F7BDF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ACEB1D" wp14:editId="5AC49771">
                <wp:simplePos x="0" y="0"/>
                <wp:positionH relativeFrom="column">
                  <wp:posOffset>2279650</wp:posOffset>
                </wp:positionH>
                <wp:positionV relativeFrom="paragraph">
                  <wp:posOffset>1866265</wp:posOffset>
                </wp:positionV>
                <wp:extent cx="400050" cy="1333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AFE94" id="Rectangle 50" o:spid="_x0000_s1026" style="position:absolute;margin-left:179.5pt;margin-top:146.95pt;width:31.5pt;height:1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" filled="f" strokecolor="red" strokeweight="2pt"/>
            </w:pict>
          </mc:Fallback>
        </mc:AlternateContent>
      </w:r>
      <w:r w:rsidR="007F7BDF">
        <w:rPr>
          <w:noProof/>
        </w:rPr>
        <w:drawing>
          <wp:inline distT="0" distB="0" distL="0" distR="0" wp14:anchorId="5101A222" wp14:editId="66B56917">
            <wp:extent cx="2817495" cy="2117637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3409" cy="21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DF" w:rsidRDefault="007F7BDF" w:rsidP="007F7BDF">
      <w:pPr>
        <w:pStyle w:val="TechNoteBlockText"/>
        <w:ind w:left="720"/>
      </w:pPr>
    </w:p>
    <w:p w:rsidR="007F7BDF" w:rsidRDefault="00EE384A" w:rsidP="007F7BDF">
      <w:pPr>
        <w:pStyle w:val="TechNoteBlockText"/>
        <w:numPr>
          <w:ilvl w:val="0"/>
          <w:numId w:val="5"/>
        </w:numPr>
      </w:pPr>
      <w:r>
        <w:t xml:space="preserve"> </w:t>
      </w:r>
      <w:r w:rsidR="007F7BDF">
        <w:t>Select the appropriate instrument.</w:t>
      </w:r>
    </w:p>
    <w:p w:rsidR="007F7BDF" w:rsidRDefault="007F7BDF" w:rsidP="007F7BDF">
      <w:pPr>
        <w:pStyle w:val="TechNoteBlockText"/>
        <w:ind w:left="720"/>
      </w:pPr>
    </w:p>
    <w:p w:rsidR="007F7BDF" w:rsidRDefault="00153E0A" w:rsidP="007F7BDF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ACEB1D" wp14:editId="5AC49771">
                <wp:simplePos x="0" y="0"/>
                <wp:positionH relativeFrom="column">
                  <wp:posOffset>2279650</wp:posOffset>
                </wp:positionH>
                <wp:positionV relativeFrom="paragraph">
                  <wp:posOffset>1870075</wp:posOffset>
                </wp:positionV>
                <wp:extent cx="400050" cy="139700"/>
                <wp:effectExtent l="0" t="0" r="19050" b="127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1C096" id="Rectangle 51" o:spid="_x0000_s1026" style="position:absolute;margin-left:179.5pt;margin-top:147.25pt;width:31.5pt;height:1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" filled="f" strokecolor="red" strokeweight="2pt"/>
            </w:pict>
          </mc:Fallback>
        </mc:AlternateContent>
      </w:r>
      <w:r w:rsidR="007F7BDF">
        <w:rPr>
          <w:noProof/>
        </w:rPr>
        <w:drawing>
          <wp:inline distT="0" distB="0" distL="0" distR="0" wp14:anchorId="090145C0" wp14:editId="3CF10E01">
            <wp:extent cx="2817495" cy="2105897"/>
            <wp:effectExtent l="0" t="0" r="190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21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DF" w:rsidRDefault="007F7BDF" w:rsidP="007F7BDF">
      <w:pPr>
        <w:pStyle w:val="TechNoteBlockText"/>
        <w:ind w:left="720"/>
      </w:pPr>
    </w:p>
    <w:p w:rsidR="007F7BDF" w:rsidRDefault="00EE384A" w:rsidP="00637B9F">
      <w:pPr>
        <w:pStyle w:val="TechNoteBlockText"/>
        <w:pageBreakBefore/>
        <w:numPr>
          <w:ilvl w:val="0"/>
          <w:numId w:val="5"/>
        </w:numPr>
      </w:pPr>
      <w:r>
        <w:lastRenderedPageBreak/>
        <w:t xml:space="preserve"> </w:t>
      </w:r>
      <w:r w:rsidR="007F7BDF">
        <w:t xml:space="preserve">Select install to start the installation of Venus 4. </w:t>
      </w:r>
    </w:p>
    <w:p w:rsidR="007F7BDF" w:rsidRDefault="007F7BDF" w:rsidP="007F7BDF">
      <w:pPr>
        <w:pStyle w:val="TechNoteBlockText"/>
      </w:pPr>
    </w:p>
    <w:p w:rsidR="007F7BDF" w:rsidRDefault="00153E0A" w:rsidP="007F7BDF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ACEB1D" wp14:editId="5AC49771">
                <wp:simplePos x="0" y="0"/>
                <wp:positionH relativeFrom="column">
                  <wp:posOffset>2273300</wp:posOffset>
                </wp:positionH>
                <wp:positionV relativeFrom="paragraph">
                  <wp:posOffset>1856105</wp:posOffset>
                </wp:positionV>
                <wp:extent cx="419100" cy="13335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C6DF8" id="Rectangle 52" o:spid="_x0000_s1026" style="position:absolute;margin-left:179pt;margin-top:146.15pt;width:33pt;height:1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" filled="f" strokecolor="red" strokeweight="2pt"/>
            </w:pict>
          </mc:Fallback>
        </mc:AlternateContent>
      </w:r>
      <w:r w:rsidR="007F7BDF">
        <w:rPr>
          <w:noProof/>
        </w:rPr>
        <w:drawing>
          <wp:inline distT="0" distB="0" distL="0" distR="0" wp14:anchorId="73B27C54" wp14:editId="3AFD99DD">
            <wp:extent cx="2805544" cy="2095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5722" cy="21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33" w:rsidRDefault="003F4633" w:rsidP="007F7BDF">
      <w:pPr>
        <w:pStyle w:val="TechNoteBlockText"/>
        <w:ind w:firstLine="720"/>
      </w:pPr>
    </w:p>
    <w:p w:rsidR="003F4633" w:rsidRDefault="00217242" w:rsidP="003F4633">
      <w:pPr>
        <w:pStyle w:val="TechNoteBlockText"/>
        <w:numPr>
          <w:ilvl w:val="0"/>
          <w:numId w:val="5"/>
        </w:numPr>
      </w:pPr>
      <w:r>
        <w:t xml:space="preserve"> Enter laboratory name and select next.</w:t>
      </w:r>
    </w:p>
    <w:p w:rsidR="00217242" w:rsidRDefault="00217242" w:rsidP="00217242">
      <w:pPr>
        <w:pStyle w:val="TechNoteBlockText"/>
      </w:pPr>
    </w:p>
    <w:p w:rsidR="00217242" w:rsidRDefault="00153E0A" w:rsidP="00217242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ACEB1D" wp14:editId="5AC49771">
                <wp:simplePos x="0" y="0"/>
                <wp:positionH relativeFrom="column">
                  <wp:posOffset>2273300</wp:posOffset>
                </wp:positionH>
                <wp:positionV relativeFrom="paragraph">
                  <wp:posOffset>1957705</wp:posOffset>
                </wp:positionV>
                <wp:extent cx="419100" cy="139700"/>
                <wp:effectExtent l="0" t="0" r="19050" b="127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7CCDF" id="Rectangle 53" o:spid="_x0000_s1026" style="position:absolute;margin-left:179pt;margin-top:154.15pt;width:33pt;height:1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" filled="f" strokecolor="red" strokeweight="2pt"/>
            </w:pict>
          </mc:Fallback>
        </mc:AlternateContent>
      </w:r>
      <w:r w:rsidR="00217242">
        <w:rPr>
          <w:noProof/>
        </w:rPr>
        <w:drawing>
          <wp:inline distT="0" distB="0" distL="0" distR="0" wp14:anchorId="0A4F16D0" wp14:editId="577B6348">
            <wp:extent cx="2805430" cy="220837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5933" cy="22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DF" w:rsidRDefault="007F7BDF" w:rsidP="007F7BDF">
      <w:pPr>
        <w:pStyle w:val="TechNoteBlockText"/>
      </w:pPr>
    </w:p>
    <w:p w:rsidR="007F7BDF" w:rsidRDefault="00217242" w:rsidP="007F7BDF">
      <w:pPr>
        <w:pStyle w:val="TechNoteBlockText"/>
        <w:numPr>
          <w:ilvl w:val="0"/>
          <w:numId w:val="5"/>
        </w:numPr>
      </w:pPr>
      <w:r>
        <w:t xml:space="preserve"> </w:t>
      </w:r>
      <w:r w:rsidR="00637B9F">
        <w:t>Select u</w:t>
      </w:r>
      <w:r w:rsidR="007F7BDF">
        <w:t>se file checksums to validate files and select next.</w:t>
      </w:r>
    </w:p>
    <w:p w:rsidR="007F7BDF" w:rsidRDefault="007F7BDF" w:rsidP="007F7BDF">
      <w:pPr>
        <w:pStyle w:val="TechNoteBlockText"/>
        <w:ind w:left="720"/>
      </w:pPr>
    </w:p>
    <w:p w:rsidR="007F7BDF" w:rsidRDefault="00153E0A" w:rsidP="007F7BDF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ACEB1D" wp14:editId="5AC49771">
                <wp:simplePos x="0" y="0"/>
                <wp:positionH relativeFrom="column">
                  <wp:posOffset>622300</wp:posOffset>
                </wp:positionH>
                <wp:positionV relativeFrom="paragraph">
                  <wp:posOffset>966470</wp:posOffset>
                </wp:positionV>
                <wp:extent cx="1041400" cy="139700"/>
                <wp:effectExtent l="0" t="0" r="25400" b="127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814FA" id="Rectangle 55" o:spid="_x0000_s1026" style="position:absolute;margin-left:49pt;margin-top:76.1pt;width:82pt;height:1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ACEB1D" wp14:editId="5AC49771">
                <wp:simplePos x="0" y="0"/>
                <wp:positionH relativeFrom="column">
                  <wp:posOffset>2273300</wp:posOffset>
                </wp:positionH>
                <wp:positionV relativeFrom="paragraph">
                  <wp:posOffset>1868170</wp:posOffset>
                </wp:positionV>
                <wp:extent cx="419100" cy="139700"/>
                <wp:effectExtent l="0" t="0" r="19050" b="127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2CDC7" id="Rectangle 54" o:spid="_x0000_s1026" style="position:absolute;margin-left:179pt;margin-top:147.1pt;width:33pt;height:1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" filled="f" strokecolor="red" strokeweight="2pt"/>
            </w:pict>
          </mc:Fallback>
        </mc:AlternateContent>
      </w:r>
      <w:r w:rsidR="007F7BDF">
        <w:rPr>
          <w:noProof/>
        </w:rPr>
        <w:drawing>
          <wp:inline distT="0" distB="0" distL="0" distR="0" wp14:anchorId="5C604CD8" wp14:editId="36B27B8A">
            <wp:extent cx="2807195" cy="2095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211" cy="21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DF" w:rsidRDefault="007F7BDF" w:rsidP="007F7BDF">
      <w:pPr>
        <w:pStyle w:val="TechNoteBlockText"/>
        <w:ind w:left="720"/>
      </w:pPr>
    </w:p>
    <w:p w:rsidR="007F7BDF" w:rsidRDefault="00637B9F" w:rsidP="00637B9F">
      <w:pPr>
        <w:pStyle w:val="TechNoteBlockText"/>
        <w:pageBreakBefore/>
        <w:numPr>
          <w:ilvl w:val="0"/>
          <w:numId w:val="5"/>
        </w:numPr>
      </w:pPr>
      <w:r>
        <w:lastRenderedPageBreak/>
        <w:t xml:space="preserve"> Select f</w:t>
      </w:r>
      <w:r w:rsidR="00EE384A">
        <w:t>inish to complete the installation of Venus 4</w:t>
      </w:r>
      <w:r w:rsidR="00217242">
        <w:t xml:space="preserve"> software</w:t>
      </w:r>
      <w:r w:rsidR="00EE384A">
        <w:t xml:space="preserve">. </w:t>
      </w:r>
    </w:p>
    <w:p w:rsidR="00EE384A" w:rsidRDefault="00EE384A" w:rsidP="00EE384A">
      <w:pPr>
        <w:pStyle w:val="TechNoteBlockText"/>
      </w:pPr>
    </w:p>
    <w:p w:rsidR="00EE384A" w:rsidRDefault="00153E0A" w:rsidP="00EE384A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EACEB1D" wp14:editId="5AC49771">
                <wp:simplePos x="0" y="0"/>
                <wp:positionH relativeFrom="column">
                  <wp:posOffset>2273300</wp:posOffset>
                </wp:positionH>
                <wp:positionV relativeFrom="paragraph">
                  <wp:posOffset>1881505</wp:posOffset>
                </wp:positionV>
                <wp:extent cx="400050" cy="120650"/>
                <wp:effectExtent l="0" t="0" r="19050" b="127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119B3" id="Rectangle 56" o:spid="_x0000_s1026" style="position:absolute;margin-left:179pt;margin-top:148.15pt;width:31.5pt;height: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" filled="f" strokecolor="red" strokeweight="2pt"/>
            </w:pict>
          </mc:Fallback>
        </mc:AlternateContent>
      </w:r>
      <w:r w:rsidR="00EE384A">
        <w:rPr>
          <w:noProof/>
        </w:rPr>
        <w:drawing>
          <wp:inline distT="0" distB="0" distL="0" distR="0" wp14:anchorId="54418665" wp14:editId="31233462">
            <wp:extent cx="2823041" cy="212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6671" cy="21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4A" w:rsidRDefault="00EE384A" w:rsidP="00EE384A">
      <w:pPr>
        <w:pStyle w:val="TechNoteBlockText"/>
        <w:ind w:firstLine="720"/>
      </w:pPr>
    </w:p>
    <w:p w:rsidR="00EE384A" w:rsidRDefault="00637B9F" w:rsidP="00637B9F">
      <w:pPr>
        <w:pStyle w:val="TechNoteBlockText"/>
        <w:numPr>
          <w:ilvl w:val="0"/>
          <w:numId w:val="5"/>
        </w:numPr>
        <w:ind w:left="792" w:hanging="432"/>
      </w:pPr>
      <w:r>
        <w:t>Deselect and reselect the labware, methods, HSL libraries and s</w:t>
      </w:r>
      <w:r w:rsidR="00EE384A">
        <w:t xml:space="preserve">ervice </w:t>
      </w:r>
      <w:r>
        <w:t xml:space="preserve">       e</w:t>
      </w:r>
      <w:r w:rsidR="00EE384A">
        <w:t>nhancemen</w:t>
      </w:r>
      <w:r w:rsidR="00DC507E">
        <w:t>ts check boxes and select next</w:t>
      </w:r>
      <w:r w:rsidR="00EE384A">
        <w:t xml:space="preserve">. </w:t>
      </w:r>
      <w:r w:rsidR="00DC507E">
        <w:t>Click install</w:t>
      </w:r>
      <w:r w:rsidR="00210AC5">
        <w:t>.</w:t>
      </w:r>
      <w:r w:rsidR="00DC507E">
        <w:t xml:space="preserve"> </w:t>
      </w:r>
    </w:p>
    <w:p w:rsidR="00EE384A" w:rsidRDefault="00EE384A" w:rsidP="00EE384A">
      <w:pPr>
        <w:pStyle w:val="TechNoteBlockText"/>
      </w:pPr>
    </w:p>
    <w:p w:rsidR="00EE384A" w:rsidRDefault="00153E0A" w:rsidP="00DC507E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ACEB1D" wp14:editId="5AC49771">
                <wp:simplePos x="0" y="0"/>
                <wp:positionH relativeFrom="column">
                  <wp:posOffset>2457450</wp:posOffset>
                </wp:positionH>
                <wp:positionV relativeFrom="paragraph">
                  <wp:posOffset>2626360</wp:posOffset>
                </wp:positionV>
                <wp:extent cx="311150" cy="95250"/>
                <wp:effectExtent l="0" t="0" r="12700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1FFEB" id="Rectangle 58" o:spid="_x0000_s1026" style="position:absolute;margin-left:193.5pt;margin-top:206.8pt;width:24.5pt;height:7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ACEB1D" wp14:editId="5AC49771">
                <wp:simplePos x="0" y="0"/>
                <wp:positionH relativeFrom="column">
                  <wp:posOffset>584200</wp:posOffset>
                </wp:positionH>
                <wp:positionV relativeFrom="paragraph">
                  <wp:posOffset>403860</wp:posOffset>
                </wp:positionV>
                <wp:extent cx="622300" cy="654050"/>
                <wp:effectExtent l="0" t="0" r="25400" b="127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654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7E4BA" id="Rectangle 57" o:spid="_x0000_s1026" style="position:absolute;margin-left:46pt;margin-top:31.8pt;width:49pt;height:5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e5FlwIAAIY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" filled="f" strokecolor="red" strokeweight="2pt"/>
            </w:pict>
          </mc:Fallback>
        </mc:AlternateContent>
      </w:r>
      <w:r w:rsidR="00EE384A">
        <w:rPr>
          <w:noProof/>
        </w:rPr>
        <w:drawing>
          <wp:inline distT="0" distB="0" distL="0" distR="0" wp14:anchorId="31E677E2" wp14:editId="2CB16C70">
            <wp:extent cx="2822575" cy="2814433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1213" cy="285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4E" w:rsidRDefault="006D194E" w:rsidP="006D194E">
      <w:pPr>
        <w:pStyle w:val="TechNoteBlockText"/>
        <w:ind w:left="720"/>
      </w:pPr>
    </w:p>
    <w:p w:rsidR="00DC507E" w:rsidRDefault="00153E0A" w:rsidP="006D194E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ACEB1D" wp14:editId="5AC49771">
                <wp:simplePos x="0" y="0"/>
                <wp:positionH relativeFrom="column">
                  <wp:posOffset>2273300</wp:posOffset>
                </wp:positionH>
                <wp:positionV relativeFrom="paragraph">
                  <wp:posOffset>1887220</wp:posOffset>
                </wp:positionV>
                <wp:extent cx="400050" cy="127000"/>
                <wp:effectExtent l="0" t="0" r="1905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F5AAF" id="Rectangle 59" o:spid="_x0000_s1026" style="position:absolute;margin-left:179pt;margin-top:148.6pt;width:31.5pt;height:1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" filled="f" strokecolor="red" strokeweight="2pt"/>
            </w:pict>
          </mc:Fallback>
        </mc:AlternateContent>
      </w:r>
      <w:r w:rsidR="00DC507E">
        <w:rPr>
          <w:noProof/>
        </w:rPr>
        <w:drawing>
          <wp:inline distT="0" distB="0" distL="0" distR="0" wp14:anchorId="4A4D1FA8" wp14:editId="449D52DF">
            <wp:extent cx="2822575" cy="20994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7388" cy="21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7E" w:rsidRDefault="00DC507E" w:rsidP="006D194E">
      <w:pPr>
        <w:pStyle w:val="TechNoteBlockText"/>
        <w:ind w:left="720"/>
      </w:pPr>
    </w:p>
    <w:p w:rsidR="00DC507E" w:rsidRDefault="00DC507E" w:rsidP="00DC507E">
      <w:pPr>
        <w:pStyle w:val="TechNoteBlockText"/>
        <w:numPr>
          <w:ilvl w:val="0"/>
          <w:numId w:val="5"/>
        </w:numPr>
      </w:pPr>
      <w:r>
        <w:lastRenderedPageBreak/>
        <w:t xml:space="preserve">Click Finish to complete the installation of labware, liquid classes and libraries. </w:t>
      </w:r>
    </w:p>
    <w:p w:rsidR="00DC507E" w:rsidRDefault="00DC507E" w:rsidP="00DC507E">
      <w:pPr>
        <w:pStyle w:val="TechNoteBlockText"/>
      </w:pPr>
    </w:p>
    <w:p w:rsidR="00DC507E" w:rsidRDefault="00153E0A" w:rsidP="00DC507E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ACEB1D" wp14:editId="5AC49771">
                <wp:simplePos x="0" y="0"/>
                <wp:positionH relativeFrom="column">
                  <wp:posOffset>2254250</wp:posOffset>
                </wp:positionH>
                <wp:positionV relativeFrom="paragraph">
                  <wp:posOffset>1847850</wp:posOffset>
                </wp:positionV>
                <wp:extent cx="406400" cy="133350"/>
                <wp:effectExtent l="0" t="0" r="1270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ED5D6" id="Rectangle 60" o:spid="_x0000_s1026" style="position:absolute;margin-left:177.5pt;margin-top:145.5pt;width:32pt;height:1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" filled="f" strokecolor="red" strokeweight="2pt"/>
            </w:pict>
          </mc:Fallback>
        </mc:AlternateContent>
      </w:r>
      <w:r w:rsidR="00DC507E">
        <w:rPr>
          <w:noProof/>
        </w:rPr>
        <w:drawing>
          <wp:inline distT="0" distB="0" distL="0" distR="0" wp14:anchorId="15F95BA7" wp14:editId="06F77769">
            <wp:extent cx="2768600" cy="20838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9029" cy="20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94" w:rsidRDefault="005E7194" w:rsidP="00DC507E">
      <w:pPr>
        <w:pStyle w:val="TechNoteBlockText"/>
        <w:ind w:firstLine="720"/>
      </w:pPr>
    </w:p>
    <w:p w:rsidR="00DC507E" w:rsidRDefault="00DC507E" w:rsidP="00CE30A4">
      <w:pPr>
        <w:pStyle w:val="TechNoteBlockText"/>
      </w:pPr>
      <w:r>
        <w:t>Note: If any errors occur during installation, Venus and the SQL database will have to be removed and reinstalled. Hamilton Microlab STAR Software Venus 4 and the Microsoft SQL Server 2014 (64-bit) can be uninstalled through add and remove programs. Before reinstallation, ensure that you have the correct administrator privileges.</w:t>
      </w:r>
    </w:p>
    <w:p w:rsidR="00DC507E" w:rsidRDefault="00DC507E" w:rsidP="00D21259">
      <w:pPr>
        <w:pStyle w:val="TechNoteBlockText"/>
      </w:pPr>
    </w:p>
    <w:p w:rsidR="00637B9F" w:rsidRDefault="00637B9F" w:rsidP="00637B9F">
      <w:pPr>
        <w:pStyle w:val="TechNoteHeading"/>
      </w:pPr>
      <w:r>
        <w:t>Section 2</w:t>
      </w:r>
      <w:r>
        <w:t xml:space="preserve">: </w:t>
      </w:r>
      <w:r>
        <w:t xml:space="preserve">Instrument Configuration </w:t>
      </w:r>
    </w:p>
    <w:p w:rsidR="00637B9F" w:rsidRDefault="00637B9F" w:rsidP="00637B9F">
      <w:pPr>
        <w:pStyle w:val="TechNoteHeading"/>
      </w:pPr>
    </w:p>
    <w:p w:rsidR="006F5154" w:rsidRDefault="006F5154" w:rsidP="006F5154">
      <w:pPr>
        <w:pStyle w:val="TechNoteBlockText"/>
        <w:numPr>
          <w:ilvl w:val="0"/>
          <w:numId w:val="6"/>
        </w:numPr>
      </w:pPr>
      <w:r>
        <w:t xml:space="preserve">Open the Hamilton Method Editor, select tools </w:t>
      </w:r>
      <w:r w:rsidR="00210AC5">
        <w:t>&gt;</w:t>
      </w:r>
      <w:r>
        <w:t xml:space="preserve"> system configuration editor. </w:t>
      </w:r>
    </w:p>
    <w:p w:rsidR="006F5154" w:rsidRDefault="006F5154" w:rsidP="006F5154">
      <w:pPr>
        <w:pStyle w:val="TechNoteBlockText"/>
        <w:ind w:left="720"/>
      </w:pPr>
    </w:p>
    <w:p w:rsidR="006F5154" w:rsidRDefault="006F5154" w:rsidP="006F5154">
      <w:pPr>
        <w:pStyle w:val="TechNoteBlockText"/>
        <w:ind w:firstLine="720"/>
      </w:pPr>
      <w:r>
        <w:rPr>
          <w:noProof/>
        </w:rPr>
        <w:drawing>
          <wp:inline distT="0" distB="0" distL="0" distR="0" wp14:anchorId="3DBC209A" wp14:editId="088D2BC4">
            <wp:extent cx="654050" cy="10186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851" cy="10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54" w:rsidRDefault="006F5154" w:rsidP="006F5154">
      <w:pPr>
        <w:pStyle w:val="TechNoteBlockText"/>
      </w:pPr>
    </w:p>
    <w:p w:rsidR="00637B9F" w:rsidRDefault="00153E0A" w:rsidP="006F515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ACEB1D" wp14:editId="5AC49771">
                <wp:simplePos x="0" y="0"/>
                <wp:positionH relativeFrom="column">
                  <wp:posOffset>844550</wp:posOffset>
                </wp:positionH>
                <wp:positionV relativeFrom="paragraph">
                  <wp:posOffset>480060</wp:posOffset>
                </wp:positionV>
                <wp:extent cx="1447800" cy="203200"/>
                <wp:effectExtent l="0" t="0" r="19050" b="2540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47FDE" id="Rectangle 61" o:spid="_x0000_s1026" style="position:absolute;margin-left:66.5pt;margin-top:37.8pt;width:114pt;height:1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" filled="f" strokecolor="red" strokeweight="2pt"/>
            </w:pict>
          </mc:Fallback>
        </mc:AlternateContent>
      </w:r>
      <w:r w:rsidR="006F5154">
        <w:rPr>
          <w:noProof/>
        </w:rPr>
        <w:drawing>
          <wp:inline distT="0" distB="0" distL="0" distR="0">
            <wp:extent cx="2810621" cy="139065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68" cy="139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5154">
        <w:t xml:space="preserve"> </w:t>
      </w:r>
    </w:p>
    <w:p w:rsidR="006F5154" w:rsidRDefault="006F5154" w:rsidP="006F5154">
      <w:pPr>
        <w:pStyle w:val="TechNoteBlockText"/>
        <w:ind w:firstLine="720"/>
      </w:pPr>
    </w:p>
    <w:p w:rsidR="006F5154" w:rsidRDefault="006F5154" w:rsidP="00210AC5">
      <w:pPr>
        <w:pStyle w:val="TechNoteBlockText"/>
        <w:pageBreakBefore/>
        <w:numPr>
          <w:ilvl w:val="0"/>
          <w:numId w:val="6"/>
        </w:numPr>
      </w:pPr>
      <w:r>
        <w:lastRenderedPageBreak/>
        <w:t xml:space="preserve">Select the System Settings tab and </w:t>
      </w:r>
      <w:r w:rsidR="00394DE4">
        <w:t>mimic the settings below.</w:t>
      </w:r>
    </w:p>
    <w:p w:rsidR="00394DE4" w:rsidRDefault="00394DE4" w:rsidP="00394DE4">
      <w:pPr>
        <w:pStyle w:val="TechNoteBlockText"/>
      </w:pPr>
    </w:p>
    <w:p w:rsidR="00394DE4" w:rsidRDefault="00153E0A" w:rsidP="00394DE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552450</wp:posOffset>
                </wp:positionV>
                <wp:extent cx="1422400" cy="304800"/>
                <wp:effectExtent l="0" t="0" r="2540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5120" id="Rectangle 62" o:spid="_x0000_s1026" style="position:absolute;margin-left:39pt;margin-top:43.5pt;width:112pt;height:2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" filled="f" strokecolor="red" strokeweight="2pt"/>
            </w:pict>
          </mc:Fallback>
        </mc:AlternateContent>
      </w:r>
      <w:r w:rsidR="00394DE4">
        <w:rPr>
          <w:noProof/>
        </w:rPr>
        <w:drawing>
          <wp:inline distT="0" distB="0" distL="0" distR="0" wp14:anchorId="49603047" wp14:editId="50501A88">
            <wp:extent cx="5450551" cy="3460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1048" cy="346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E4" w:rsidRDefault="00394DE4" w:rsidP="00394DE4">
      <w:pPr>
        <w:pStyle w:val="TechNoteBlockText"/>
      </w:pPr>
    </w:p>
    <w:p w:rsidR="00394DE4" w:rsidRDefault="00394DE4" w:rsidP="00394DE4">
      <w:pPr>
        <w:pStyle w:val="TechNoteBlockText"/>
        <w:numPr>
          <w:ilvl w:val="0"/>
          <w:numId w:val="6"/>
        </w:numPr>
      </w:pPr>
      <w:r>
        <w:t xml:space="preserve">Select the </w:t>
      </w:r>
      <w:r>
        <w:t>Error</w:t>
      </w:r>
      <w:r>
        <w:t xml:space="preserve"> Settings tab and mimic the setting</w:t>
      </w:r>
      <w:r>
        <w:t>s</w:t>
      </w:r>
      <w:r>
        <w:t xml:space="preserve"> below.</w:t>
      </w:r>
    </w:p>
    <w:p w:rsidR="00394DE4" w:rsidRDefault="00394DE4" w:rsidP="00394DE4">
      <w:pPr>
        <w:pStyle w:val="TechNoteBlockText"/>
        <w:ind w:left="720"/>
      </w:pPr>
    </w:p>
    <w:p w:rsidR="00637B9F" w:rsidRDefault="00153E0A" w:rsidP="00394DE4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857250</wp:posOffset>
                </wp:positionV>
                <wp:extent cx="1422400" cy="254000"/>
                <wp:effectExtent l="0" t="0" r="25400" b="1270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2A0FD" id="Rectangle 63" o:spid="_x0000_s1026" style="position:absolute;margin-left:39pt;margin-top:67.5pt;width:112pt;height:20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" filled="f" strokecolor="red" strokeweight="2pt"/>
            </w:pict>
          </mc:Fallback>
        </mc:AlternateContent>
      </w:r>
      <w:r w:rsidR="00394DE4">
        <w:rPr>
          <w:noProof/>
        </w:rPr>
        <w:drawing>
          <wp:inline distT="0" distB="0" distL="0" distR="0" wp14:anchorId="33A4B1E3" wp14:editId="2429414C">
            <wp:extent cx="5445019" cy="21082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9136" cy="211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E4" w:rsidRDefault="00394DE4" w:rsidP="00394DE4">
      <w:pPr>
        <w:pStyle w:val="TechNoteBlockText"/>
        <w:ind w:left="720"/>
      </w:pPr>
    </w:p>
    <w:p w:rsidR="00394DE4" w:rsidRDefault="00394DE4" w:rsidP="00394DE4">
      <w:pPr>
        <w:pStyle w:val="TechNoteBlockText"/>
        <w:pageBreakBefore/>
        <w:numPr>
          <w:ilvl w:val="0"/>
          <w:numId w:val="6"/>
        </w:numPr>
      </w:pPr>
      <w:r>
        <w:lastRenderedPageBreak/>
        <w:t xml:space="preserve">Select the </w:t>
      </w:r>
      <w:r>
        <w:t>Security</w:t>
      </w:r>
      <w:r>
        <w:t xml:space="preserve"> Settings tab and mimic the settings below.</w:t>
      </w:r>
    </w:p>
    <w:p w:rsidR="00394DE4" w:rsidRDefault="00394DE4" w:rsidP="00394DE4">
      <w:pPr>
        <w:pStyle w:val="TechNoteBlockText"/>
      </w:pPr>
    </w:p>
    <w:p w:rsidR="00394DE4" w:rsidRDefault="00153E0A" w:rsidP="00394DE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ACEB1D" wp14:editId="5AC49771">
                <wp:simplePos x="0" y="0"/>
                <wp:positionH relativeFrom="column">
                  <wp:posOffset>527050</wp:posOffset>
                </wp:positionH>
                <wp:positionV relativeFrom="paragraph">
                  <wp:posOffset>1100455</wp:posOffset>
                </wp:positionV>
                <wp:extent cx="1390650" cy="266700"/>
                <wp:effectExtent l="0" t="0" r="1905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32D3C" id="Rectangle 64" o:spid="_x0000_s1026" style="position:absolute;margin-left:41.5pt;margin-top:86.65pt;width:109.5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" filled="f" strokecolor="red" strokeweight="2pt"/>
            </w:pict>
          </mc:Fallback>
        </mc:AlternateContent>
      </w:r>
      <w:r w:rsidR="00394DE4">
        <w:rPr>
          <w:noProof/>
        </w:rPr>
        <w:drawing>
          <wp:inline distT="0" distB="0" distL="0" distR="0" wp14:anchorId="5F593DE7" wp14:editId="7F72AC79">
            <wp:extent cx="5448300" cy="20029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0068" cy="20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E4" w:rsidRDefault="00394DE4" w:rsidP="00394DE4">
      <w:pPr>
        <w:pStyle w:val="TechNoteBlockText"/>
        <w:ind w:firstLine="720"/>
      </w:pPr>
    </w:p>
    <w:p w:rsidR="00394DE4" w:rsidRDefault="00394DE4" w:rsidP="00394DE4">
      <w:pPr>
        <w:pStyle w:val="TechNoteBlockText"/>
        <w:numPr>
          <w:ilvl w:val="0"/>
          <w:numId w:val="6"/>
        </w:numPr>
      </w:pPr>
      <w:r>
        <w:t>Select Step Selection and set all steps visible for General, Custom Dialog, Data Handling and Microlab STAR Smart Steps.</w:t>
      </w:r>
    </w:p>
    <w:p w:rsidR="00394DE4" w:rsidRDefault="00394DE4" w:rsidP="00394DE4">
      <w:pPr>
        <w:pStyle w:val="TechNoteBlockText"/>
        <w:ind w:left="720"/>
      </w:pPr>
    </w:p>
    <w:p w:rsidR="00394DE4" w:rsidRDefault="00210AC5" w:rsidP="00394DE4">
      <w:pPr>
        <w:pStyle w:val="TechNoteBlock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CECEAE" wp14:editId="66DBC31F">
                <wp:simplePos x="0" y="0"/>
                <wp:positionH relativeFrom="column">
                  <wp:posOffset>4572000</wp:posOffset>
                </wp:positionH>
                <wp:positionV relativeFrom="paragraph">
                  <wp:posOffset>835025</wp:posOffset>
                </wp:positionV>
                <wp:extent cx="584200" cy="146050"/>
                <wp:effectExtent l="0" t="0" r="254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E30DC" id="Rectangle 73" o:spid="_x0000_s1026" style="position:absolute;margin-left:5in;margin-top:65.75pt;width:46pt;height:1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" filled="f" strokecolor="red" strokeweight="2pt"/>
            </w:pict>
          </mc:Fallback>
        </mc:AlternateContent>
      </w:r>
      <w:r w:rsidR="00153E0A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ACEB1D" wp14:editId="5AC49771">
                <wp:simplePos x="0" y="0"/>
                <wp:positionH relativeFrom="column">
                  <wp:posOffset>527050</wp:posOffset>
                </wp:positionH>
                <wp:positionV relativeFrom="paragraph">
                  <wp:posOffset>1387475</wp:posOffset>
                </wp:positionV>
                <wp:extent cx="1422400" cy="254000"/>
                <wp:effectExtent l="0" t="0" r="2540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0E7C2" id="Rectangle 65" o:spid="_x0000_s1026" style="position:absolute;margin-left:41.5pt;margin-top:109.25pt;width:112pt;height:20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" filled="f" strokecolor="red" strokeweight="2pt"/>
            </w:pict>
          </mc:Fallback>
        </mc:AlternateContent>
      </w:r>
      <w:bookmarkStart w:id="0" w:name="_GoBack"/>
      <w:r w:rsidR="00394DE4">
        <w:rPr>
          <w:noProof/>
        </w:rPr>
        <w:drawing>
          <wp:inline distT="0" distB="0" distL="0" distR="0">
            <wp:extent cx="5448300" cy="19054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66" cy="190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94DE4" w:rsidRDefault="00394DE4" w:rsidP="00394DE4">
      <w:pPr>
        <w:pStyle w:val="TechNoteBlockText"/>
        <w:ind w:left="720"/>
      </w:pPr>
    </w:p>
    <w:p w:rsidR="00394DE4" w:rsidRDefault="00394DE4" w:rsidP="00394DE4">
      <w:pPr>
        <w:pStyle w:val="TechNoteBlockText"/>
        <w:numPr>
          <w:ilvl w:val="0"/>
          <w:numId w:val="6"/>
        </w:numPr>
      </w:pPr>
      <w:r>
        <w:t xml:space="preserve">Select the </w:t>
      </w:r>
      <w:r w:rsidR="009011E4">
        <w:t>Microlab STAR</w:t>
      </w:r>
      <w:r>
        <w:t xml:space="preserve"> tab and mimic the settings below.</w:t>
      </w:r>
    </w:p>
    <w:p w:rsidR="009011E4" w:rsidRDefault="009011E4" w:rsidP="009011E4">
      <w:pPr>
        <w:pStyle w:val="TechNoteBlockText"/>
      </w:pPr>
    </w:p>
    <w:p w:rsidR="009011E4" w:rsidRDefault="00153E0A" w:rsidP="009011E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EACEB1D" wp14:editId="5AC49771">
                <wp:simplePos x="0" y="0"/>
                <wp:positionH relativeFrom="column">
                  <wp:posOffset>527050</wp:posOffset>
                </wp:positionH>
                <wp:positionV relativeFrom="paragraph">
                  <wp:posOffset>1482725</wp:posOffset>
                </wp:positionV>
                <wp:extent cx="1511300" cy="209550"/>
                <wp:effectExtent l="0" t="0" r="1270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6A903" id="Rectangle 66" o:spid="_x0000_s1026" style="position:absolute;margin-left:41.5pt;margin-top:116.75pt;width:119pt;height:16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" filled="f" strokecolor="red" strokeweight="2pt"/>
            </w:pict>
          </mc:Fallback>
        </mc:AlternateContent>
      </w:r>
      <w:r w:rsidR="009011E4">
        <w:rPr>
          <w:noProof/>
        </w:rPr>
        <w:drawing>
          <wp:inline distT="0" distB="0" distL="0" distR="0" wp14:anchorId="47EC7FD8" wp14:editId="3789E6FF">
            <wp:extent cx="5448300" cy="22369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7114" cy="22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E4" w:rsidRDefault="009011E4" w:rsidP="009011E4">
      <w:pPr>
        <w:pStyle w:val="TechNoteBlockText"/>
        <w:ind w:firstLine="720"/>
      </w:pPr>
    </w:p>
    <w:p w:rsidR="009011E4" w:rsidRDefault="00153E0A" w:rsidP="009011E4">
      <w:pPr>
        <w:pStyle w:val="TechNoteBlockText"/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EACEB1D" wp14:editId="5AC49771">
                <wp:simplePos x="0" y="0"/>
                <wp:positionH relativeFrom="column">
                  <wp:posOffset>476250</wp:posOffset>
                </wp:positionH>
                <wp:positionV relativeFrom="paragraph">
                  <wp:posOffset>1492250</wp:posOffset>
                </wp:positionV>
                <wp:extent cx="1568450" cy="203200"/>
                <wp:effectExtent l="0" t="0" r="12700" b="2540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2C264" id="Rectangle 67" o:spid="_x0000_s1026" style="position:absolute;margin-left:37.5pt;margin-top:117.5pt;width:123.5pt;height:1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9uFlwIAAIc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" filled="f" strokecolor="red" strokeweight="2pt"/>
            </w:pict>
          </mc:Fallback>
        </mc:AlternateContent>
      </w:r>
      <w:r w:rsidR="009011E4">
        <w:rPr>
          <w:noProof/>
        </w:rPr>
        <w:drawing>
          <wp:inline distT="0" distB="0" distL="0" distR="0" wp14:anchorId="1E00AB4E" wp14:editId="6D775DCF">
            <wp:extent cx="5448300" cy="3326024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105" cy="33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E4" w:rsidRDefault="00394DE4" w:rsidP="00D21259">
      <w:pPr>
        <w:pStyle w:val="TechNoteBlockText"/>
      </w:pPr>
    </w:p>
    <w:p w:rsidR="009011E4" w:rsidRDefault="00153E0A" w:rsidP="009011E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1471295</wp:posOffset>
                </wp:positionV>
                <wp:extent cx="1549400" cy="222250"/>
                <wp:effectExtent l="0" t="0" r="12700" b="254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59439" id="Rectangle 68" o:spid="_x0000_s1026" style="position:absolute;margin-left:39pt;margin-top:115.85pt;width:122pt;height:17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" filled="f" strokecolor="red" strokeweight="2pt"/>
            </w:pict>
          </mc:Fallback>
        </mc:AlternateContent>
      </w:r>
      <w:r w:rsidR="009011E4">
        <w:rPr>
          <w:noProof/>
        </w:rPr>
        <w:drawing>
          <wp:inline distT="0" distB="0" distL="0" distR="0" wp14:anchorId="236ED4E3" wp14:editId="7F46D900">
            <wp:extent cx="5448300" cy="3400531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6338" cy="340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E4" w:rsidRDefault="009011E4" w:rsidP="009011E4">
      <w:pPr>
        <w:pStyle w:val="TechNoteBlockText"/>
        <w:ind w:firstLine="720"/>
      </w:pPr>
    </w:p>
    <w:p w:rsidR="009011E4" w:rsidRDefault="00153E0A" w:rsidP="009011E4">
      <w:pPr>
        <w:pStyle w:val="TechNoteBlockText"/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1454150</wp:posOffset>
                </wp:positionV>
                <wp:extent cx="1549400" cy="254000"/>
                <wp:effectExtent l="0" t="0" r="12700" b="127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52974" id="Rectangle 69" o:spid="_x0000_s1026" style="position:absolute;margin-left:39pt;margin-top:114.5pt;width:122pt;height:2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" filled="f" strokecolor="red" strokeweight="2pt"/>
            </w:pict>
          </mc:Fallback>
        </mc:AlternateContent>
      </w:r>
      <w:r w:rsidR="009011E4">
        <w:rPr>
          <w:noProof/>
        </w:rPr>
        <w:drawing>
          <wp:inline distT="0" distB="0" distL="0" distR="0" wp14:anchorId="2B68E10F" wp14:editId="32A862F9">
            <wp:extent cx="5456021" cy="3702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3088" cy="37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E4" w:rsidRDefault="009011E4" w:rsidP="009011E4">
      <w:pPr>
        <w:pStyle w:val="TechNoteBlockText"/>
        <w:ind w:firstLine="720"/>
      </w:pPr>
    </w:p>
    <w:p w:rsidR="009011E4" w:rsidRDefault="00153E0A" w:rsidP="009011E4">
      <w:pPr>
        <w:pStyle w:val="TechNoteBlock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1477645</wp:posOffset>
                </wp:positionV>
                <wp:extent cx="1549400" cy="241300"/>
                <wp:effectExtent l="0" t="0" r="12700" b="254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88F90" id="Rectangle 70" o:spid="_x0000_s1026" style="position:absolute;margin-left:39pt;margin-top:116.35pt;width:122pt;height:1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" filled="f" strokecolor="red" strokeweight="2pt"/>
            </w:pict>
          </mc:Fallback>
        </mc:AlternateContent>
      </w:r>
      <w:r w:rsidR="009011E4">
        <w:rPr>
          <w:noProof/>
        </w:rPr>
        <w:drawing>
          <wp:inline distT="0" distB="0" distL="0" distR="0" wp14:anchorId="431ED408" wp14:editId="06D020DA">
            <wp:extent cx="5455920" cy="3714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9615" cy="37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E4" w:rsidRDefault="009011E4" w:rsidP="009011E4">
      <w:pPr>
        <w:pStyle w:val="TechNoteBlockText"/>
        <w:ind w:firstLine="720"/>
      </w:pPr>
    </w:p>
    <w:p w:rsidR="009011E4" w:rsidRDefault="00153E0A" w:rsidP="009011E4">
      <w:pPr>
        <w:pStyle w:val="TechNoteBlockText"/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EACEB1D" wp14:editId="5AC49771">
                <wp:simplePos x="0" y="0"/>
                <wp:positionH relativeFrom="column">
                  <wp:posOffset>495300</wp:posOffset>
                </wp:positionH>
                <wp:positionV relativeFrom="paragraph">
                  <wp:posOffset>1479550</wp:posOffset>
                </wp:positionV>
                <wp:extent cx="1562100" cy="254000"/>
                <wp:effectExtent l="0" t="0" r="19050" b="1270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67F51" id="Rectangle 71" o:spid="_x0000_s1026" style="position:absolute;margin-left:39pt;margin-top:116.5pt;width:123pt;height:20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" filled="f" strokecolor="red" strokeweight="2pt"/>
            </w:pict>
          </mc:Fallback>
        </mc:AlternateContent>
      </w:r>
      <w:r w:rsidR="009011E4">
        <w:rPr>
          <w:noProof/>
        </w:rPr>
        <w:drawing>
          <wp:inline distT="0" distB="0" distL="0" distR="0" wp14:anchorId="624ED86C" wp14:editId="50E8F05E">
            <wp:extent cx="5467350" cy="285867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9757" cy="28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E4" w:rsidRDefault="009011E4" w:rsidP="009011E4">
      <w:pPr>
        <w:pStyle w:val="TechNoteBlockText"/>
        <w:ind w:firstLine="720"/>
      </w:pPr>
    </w:p>
    <w:p w:rsidR="009011E4" w:rsidRDefault="009011E4" w:rsidP="009011E4">
      <w:pPr>
        <w:pStyle w:val="TechNoteBlockText"/>
        <w:numPr>
          <w:ilvl w:val="0"/>
          <w:numId w:val="6"/>
        </w:numPr>
      </w:pPr>
      <w:r>
        <w:t xml:space="preserve">Click the floppy disk in the upper left hand corner and close out of the system configuration editor. Your system is now ready for training. </w:t>
      </w:r>
    </w:p>
    <w:p w:rsidR="009011E4" w:rsidRDefault="009011E4" w:rsidP="00D21259">
      <w:pPr>
        <w:pStyle w:val="TechNoteBlockText"/>
      </w:pPr>
    </w:p>
    <w:p w:rsidR="009011E4" w:rsidRDefault="009011E4" w:rsidP="00D21259">
      <w:pPr>
        <w:pStyle w:val="TechNoteBlockText"/>
      </w:pPr>
    </w:p>
    <w:p w:rsidR="00D21259" w:rsidRDefault="00D21259" w:rsidP="00D21259">
      <w:pPr>
        <w:pStyle w:val="TechNoteBlockText"/>
      </w:pPr>
      <w:r>
        <w:t>If you have any questions or concerns, please do not hesitate to contact us</w:t>
      </w:r>
      <w:r w:rsidR="004B6154">
        <w:t xml:space="preserve"> at Training@HamiltonCompany.com</w:t>
      </w:r>
      <w:r>
        <w:t>.</w:t>
      </w:r>
    </w:p>
    <w:p w:rsidR="00D21259" w:rsidRDefault="00D21259" w:rsidP="00D21259">
      <w:pPr>
        <w:pStyle w:val="TechNoteBlockText"/>
      </w:pPr>
    </w:p>
    <w:p w:rsidR="00D21259" w:rsidRDefault="00D21259" w:rsidP="00D21259">
      <w:pPr>
        <w:pStyle w:val="TechNoteBlockText"/>
      </w:pPr>
      <w:r>
        <w:t>Best,</w:t>
      </w:r>
    </w:p>
    <w:p w:rsidR="00D21259" w:rsidRDefault="00D21259" w:rsidP="00D21259">
      <w:pPr>
        <w:pStyle w:val="TechNoteBlockText"/>
      </w:pPr>
    </w:p>
    <w:p w:rsidR="00184FEA" w:rsidRDefault="00184FEA" w:rsidP="00D21259">
      <w:pPr>
        <w:pStyle w:val="TechNoteBlockText"/>
      </w:pPr>
    </w:p>
    <w:p w:rsidR="00D21259" w:rsidRDefault="00D21259" w:rsidP="00D21259">
      <w:pPr>
        <w:pStyle w:val="TechNoteBlockText"/>
      </w:pPr>
      <w:r>
        <w:t>HAMILTON Reno</w:t>
      </w:r>
    </w:p>
    <w:p w:rsidR="00D21259" w:rsidRDefault="00DD2FAE" w:rsidP="00D21259">
      <w:pPr>
        <w:pStyle w:val="TechNoteBlockText"/>
      </w:pPr>
      <w:r>
        <w:t xml:space="preserve">Training </w:t>
      </w:r>
    </w:p>
    <w:p w:rsidR="00EF3ADE" w:rsidRDefault="00D21259" w:rsidP="00EF3ADE">
      <w:pPr>
        <w:pStyle w:val="TechNoteBlockText"/>
      </w:pPr>
      <w:r>
        <w:t>www.hamiltonrobotics.com</w:t>
      </w:r>
      <w:r w:rsidR="00EF3ADE">
        <w:rPr>
          <w:noProof/>
        </w:rPr>
        <w:drawing>
          <wp:anchor distT="0" distB="0" distL="114300" distR="114300" simplePos="0" relativeHeight="251661312" behindDoc="0" locked="1" layoutInCell="1" allowOverlap="1" wp14:anchorId="0E5F6868" wp14:editId="7D35123A">
            <wp:simplePos x="0" y="0"/>
            <wp:positionH relativeFrom="column">
              <wp:posOffset>-922020</wp:posOffset>
            </wp:positionH>
            <wp:positionV relativeFrom="page">
              <wp:posOffset>8777605</wp:posOffset>
            </wp:positionV>
            <wp:extent cx="7854315" cy="1289050"/>
            <wp:effectExtent l="0" t="0" r="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431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F3ADE" w:rsidSect="00330D97">
      <w:footerReference w:type="default" r:id="rId41"/>
      <w:footerReference w:type="first" r:id="rId42"/>
      <w:type w:val="continuous"/>
      <w:pgSz w:w="12240" w:h="15840"/>
      <w:pgMar w:top="990" w:right="1440" w:bottom="1440" w:left="1440" w:header="99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2249" w:rsidRDefault="00F92249" w:rsidP="00EF3ADE">
      <w:r>
        <w:separator/>
      </w:r>
    </w:p>
  </w:endnote>
  <w:endnote w:type="continuationSeparator" w:id="0">
    <w:p w:rsidR="00F92249" w:rsidRDefault="00F92249" w:rsidP="00EF3A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LT Pro 45 Lt">
    <w:altName w:val="Arial"/>
    <w:panose1 w:val="00000000000000000000"/>
    <w:charset w:val="00"/>
    <w:family w:val="swiss"/>
    <w:notTrueType/>
    <w:pitch w:val="variable"/>
    <w:sig w:usb0="800000AF" w:usb1="5000204A" w:usb2="00000000" w:usb3="00000000" w:csb0="0000009B" w:csb1="00000000"/>
  </w:font>
  <w:font w:name="Helvetica LT Std">
    <w:altName w:val="Arial"/>
    <w:panose1 w:val="00000000000000000000"/>
    <w:charset w:val="00"/>
    <w:family w:val="swiss"/>
    <w:notTrueType/>
    <w:pitch w:val="variable"/>
    <w:sig w:usb0="800002AF" w:usb1="5000204A" w:usb2="00000000" w:usb3="00000000" w:csb0="00000005" w:csb1="00000000"/>
  </w:font>
  <w:font w:name="HelveticaNeueLT Std Med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1671878"/>
      <w:docPartObj>
        <w:docPartGallery w:val="Page Numbers (Bottom of Page)"/>
        <w:docPartUnique/>
      </w:docPartObj>
    </w:sdtPr>
    <w:sdtEndPr/>
    <w:sdtContent>
      <w:sdt>
        <w:sdtPr>
          <w:id w:val="-1237624385"/>
          <w:docPartObj>
            <w:docPartGallery w:val="Page Numbers (Top of Page)"/>
            <w:docPartUnique/>
          </w:docPartObj>
        </w:sdtPr>
        <w:sdtEndPr/>
        <w:sdtContent>
          <w:p w:rsidR="003007FD" w:rsidRDefault="003007FD">
            <w:pPr>
              <w:pStyle w:val="Footer"/>
            </w:pPr>
            <w:r>
              <w:rPr>
                <w:noProof/>
              </w:rPr>
              <w:drawing>
                <wp:anchor distT="0" distB="0" distL="114300" distR="114300" simplePos="0" relativeHeight="251655680" behindDoc="0" locked="0" layoutInCell="1" allowOverlap="1" wp14:anchorId="22F08CCB" wp14:editId="015613E1">
                  <wp:simplePos x="0" y="0"/>
                  <wp:positionH relativeFrom="column">
                    <wp:posOffset>4165600</wp:posOffset>
                  </wp:positionH>
                  <wp:positionV relativeFrom="paragraph">
                    <wp:posOffset>117983</wp:posOffset>
                  </wp:positionV>
                  <wp:extent cx="2221865" cy="246380"/>
                  <wp:effectExtent l="0" t="0" r="6985" b="127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865" cy="246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 w:rsidR="00210AC5">
              <w:rPr>
                <w:b/>
                <w:bCs/>
                <w:noProof/>
              </w:rPr>
              <w:t>12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 w:rsidR="00210AC5">
              <w:rPr>
                <w:b/>
                <w:bCs/>
                <w:noProof/>
              </w:rPr>
              <w:t>12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802412" w:rsidRDefault="0080241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22288003"/>
      <w:docPartObj>
        <w:docPartGallery w:val="Page Numbers (Bottom of Page)"/>
        <w:docPartUnique/>
      </w:docPartObj>
    </w:sdtPr>
    <w:sdtEndPr/>
    <w:sdtContent>
      <w:sdt>
        <w:sdtPr>
          <w:id w:val="412052158"/>
          <w:docPartObj>
            <w:docPartGallery w:val="Page Numbers (Top of Page)"/>
            <w:docPartUnique/>
          </w:docPartObj>
        </w:sdtPr>
        <w:sdtEndPr/>
        <w:sdtContent>
          <w:p w:rsidR="003007FD" w:rsidRDefault="003007FD">
            <w:pPr>
              <w:pStyle w:val="Footer"/>
            </w:pP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319BE135" wp14:editId="441B6C98">
                  <wp:simplePos x="0" y="0"/>
                  <wp:positionH relativeFrom="column">
                    <wp:posOffset>4155948</wp:posOffset>
                  </wp:positionH>
                  <wp:positionV relativeFrom="paragraph">
                    <wp:posOffset>81915</wp:posOffset>
                  </wp:positionV>
                  <wp:extent cx="2221865" cy="246380"/>
                  <wp:effectExtent l="0" t="0" r="6985" b="1270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865" cy="246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 w:rsidR="00210AC5">
              <w:rPr>
                <w:b/>
                <w:bCs/>
                <w:noProof/>
              </w:rPr>
              <w:t>1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 w:rsidR="00210AC5">
              <w:rPr>
                <w:b/>
                <w:bCs/>
                <w:noProof/>
              </w:rPr>
              <w:t>12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3007FD" w:rsidRDefault="003007FD" w:rsidP="003007F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2249" w:rsidRDefault="00F92249" w:rsidP="00EF3ADE">
      <w:r>
        <w:separator/>
      </w:r>
    </w:p>
  </w:footnote>
  <w:footnote w:type="continuationSeparator" w:id="0">
    <w:p w:rsidR="00F92249" w:rsidRDefault="00F92249" w:rsidP="00EF3A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5F0868"/>
    <w:multiLevelType w:val="hybridMultilevel"/>
    <w:tmpl w:val="2A2AED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1086B"/>
    <w:multiLevelType w:val="hybridMultilevel"/>
    <w:tmpl w:val="F5EAB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140277"/>
    <w:multiLevelType w:val="hybridMultilevel"/>
    <w:tmpl w:val="26B2057A"/>
    <w:lvl w:ilvl="0" w:tplc="4D8445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FF1A61"/>
    <w:multiLevelType w:val="hybridMultilevel"/>
    <w:tmpl w:val="CD90A5D4"/>
    <w:lvl w:ilvl="0" w:tplc="F6B891C6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00467F"/>
        <w:sz w:val="16"/>
        <w14:textFill>
          <w14:solidFill>
            <w14:srgbClr w14:val="00467F">
              <w14:alpha w14:val="70000"/>
            </w14:srgbClr>
          </w14:solidFill>
        </w14:textFill>
      </w:rPr>
    </w:lvl>
    <w:lvl w:ilvl="1" w:tplc="9D7AF7A2">
      <w:start w:val="1"/>
      <w:numFmt w:val="bullet"/>
      <w:pStyle w:val="TechNoteBulletText"/>
      <w:lvlText w:val=""/>
      <w:lvlJc w:val="left"/>
      <w:pPr>
        <w:ind w:left="1440" w:hanging="360"/>
      </w:pPr>
      <w:rPr>
        <w:rFonts w:ascii="Wingdings 3" w:hAnsi="Wingdings 3" w:hint="default"/>
        <w:color w:val="00467F"/>
        <w:sz w:val="16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E68D8"/>
    <w:multiLevelType w:val="hybridMultilevel"/>
    <w:tmpl w:val="DD0A43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B92502"/>
    <w:multiLevelType w:val="hybridMultilevel"/>
    <w:tmpl w:val="582CF9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FAE"/>
    <w:rsid w:val="00153E0A"/>
    <w:rsid w:val="00184FEA"/>
    <w:rsid w:val="00210AC5"/>
    <w:rsid w:val="00217242"/>
    <w:rsid w:val="0022156D"/>
    <w:rsid w:val="002574E9"/>
    <w:rsid w:val="003007FD"/>
    <w:rsid w:val="00330D97"/>
    <w:rsid w:val="00394DE4"/>
    <w:rsid w:val="003F4633"/>
    <w:rsid w:val="004B6154"/>
    <w:rsid w:val="004B7486"/>
    <w:rsid w:val="0057405E"/>
    <w:rsid w:val="005A2A09"/>
    <w:rsid w:val="005D16D6"/>
    <w:rsid w:val="005E55FE"/>
    <w:rsid w:val="005E7194"/>
    <w:rsid w:val="00606FFA"/>
    <w:rsid w:val="00637B9F"/>
    <w:rsid w:val="006D194E"/>
    <w:rsid w:val="006F5154"/>
    <w:rsid w:val="0071595B"/>
    <w:rsid w:val="007F7BDF"/>
    <w:rsid w:val="00802412"/>
    <w:rsid w:val="00834B54"/>
    <w:rsid w:val="008637D3"/>
    <w:rsid w:val="009011E4"/>
    <w:rsid w:val="00916FC2"/>
    <w:rsid w:val="00924A45"/>
    <w:rsid w:val="00981C3D"/>
    <w:rsid w:val="009D7967"/>
    <w:rsid w:val="00A65DB7"/>
    <w:rsid w:val="00A75BDD"/>
    <w:rsid w:val="00AA2112"/>
    <w:rsid w:val="00BE7994"/>
    <w:rsid w:val="00CE30A4"/>
    <w:rsid w:val="00D21259"/>
    <w:rsid w:val="00D265E9"/>
    <w:rsid w:val="00D27813"/>
    <w:rsid w:val="00D439F5"/>
    <w:rsid w:val="00D44BF4"/>
    <w:rsid w:val="00DC507E"/>
    <w:rsid w:val="00DD2FAE"/>
    <w:rsid w:val="00DD3B84"/>
    <w:rsid w:val="00DF6E5B"/>
    <w:rsid w:val="00E420C2"/>
    <w:rsid w:val="00E42925"/>
    <w:rsid w:val="00EE384A"/>
    <w:rsid w:val="00EF3ADE"/>
    <w:rsid w:val="00F05D69"/>
    <w:rsid w:val="00F92249"/>
    <w:rsid w:val="00FA704C"/>
    <w:rsid w:val="00FB24DF"/>
    <w:rsid w:val="00FB6A0C"/>
    <w:rsid w:val="00FD5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B54F8F0-95AE-4D8A-A06E-BB69AFE48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7486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4B748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link w:val="Heading2Char"/>
    <w:qFormat/>
    <w:rsid w:val="004B7486"/>
    <w:pPr>
      <w:spacing w:before="100" w:beforeAutospacing="1" w:after="100" w:afterAutospacing="1"/>
      <w:outlineLvl w:val="1"/>
    </w:pPr>
  </w:style>
  <w:style w:type="paragraph" w:styleId="Heading3">
    <w:name w:val="heading 3"/>
    <w:basedOn w:val="Normal"/>
    <w:link w:val="Heading3Char"/>
    <w:qFormat/>
    <w:rsid w:val="004B7486"/>
    <w:pPr>
      <w:spacing w:before="100" w:beforeAutospacing="1" w:after="100" w:afterAutospacing="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chNoteTitle">
    <w:name w:val="Tech Note Title"/>
    <w:qFormat/>
    <w:rsid w:val="00EF3ADE"/>
    <w:pPr>
      <w:keepNext/>
    </w:pPr>
    <w:rPr>
      <w:rFonts w:ascii="HelveticaNeueLT Pro 45 Lt" w:hAnsi="HelveticaNeueLT Pro 45 Lt"/>
      <w:color w:val="FFFFFF" w:themeColor="background1"/>
      <w:sz w:val="60"/>
      <w:szCs w:val="24"/>
    </w:rPr>
  </w:style>
  <w:style w:type="paragraph" w:customStyle="1" w:styleId="TechNoteHeading">
    <w:name w:val="Tech Note Heading"/>
    <w:qFormat/>
    <w:rsid w:val="004B7486"/>
    <w:rPr>
      <w:rFonts w:ascii="Helvetica LT Std" w:hAnsi="Helvetica LT Std"/>
      <w:b/>
      <w:color w:val="00467F"/>
      <w:sz w:val="24"/>
      <w:szCs w:val="24"/>
      <w14:textFill>
        <w14:solidFill>
          <w14:srgbClr w14:val="00467F">
            <w14:alpha w14:val="50000"/>
          </w14:srgbClr>
        </w14:solidFill>
      </w14:textFill>
    </w:rPr>
  </w:style>
  <w:style w:type="paragraph" w:customStyle="1" w:styleId="TechNoteBlockText">
    <w:name w:val="Tech Note Block Text"/>
    <w:qFormat/>
    <w:rsid w:val="004B7486"/>
    <w:rPr>
      <w:rFonts w:ascii="HelveticaNeueLT Pro 45 Lt" w:hAnsi="HelveticaNeueLT Pro 45 Lt"/>
      <w:b/>
      <w:color w:val="000000" w:themeColor="text1"/>
      <w:sz w:val="24"/>
      <w:szCs w:val="24"/>
      <w14:textFill>
        <w14:solidFill>
          <w14:schemeClr w14:val="tx1">
            <w14:alpha w14:val="25000"/>
          </w14:schemeClr>
        </w14:solidFill>
      </w14:textFill>
    </w:rPr>
  </w:style>
  <w:style w:type="paragraph" w:customStyle="1" w:styleId="TechNoteCaption">
    <w:name w:val="Tech Note Caption"/>
    <w:qFormat/>
    <w:rsid w:val="004B7486"/>
    <w:pPr>
      <w:spacing w:after="240" w:line="276" w:lineRule="auto"/>
      <w:jc w:val="center"/>
    </w:pPr>
    <w:rPr>
      <w:rFonts w:ascii="HelveticaNeueLT Pro 45 Lt" w:hAnsi="HelveticaNeueLT Pro 45 Lt"/>
      <w:i/>
      <w:color w:val="000000" w:themeColor="text1"/>
      <w:sz w:val="14"/>
      <w:szCs w:val="24"/>
      <w14:textFill>
        <w14:solidFill>
          <w14:schemeClr w14:val="tx1">
            <w14:alpha w14:val="67000"/>
          </w14:schemeClr>
        </w14:solidFill>
      </w14:textFill>
    </w:rPr>
  </w:style>
  <w:style w:type="paragraph" w:customStyle="1" w:styleId="TechNoteBulletText">
    <w:name w:val="Tech Note Bullet Text"/>
    <w:qFormat/>
    <w:rsid w:val="004B7486"/>
    <w:pPr>
      <w:numPr>
        <w:ilvl w:val="1"/>
        <w:numId w:val="2"/>
      </w:numPr>
    </w:pPr>
    <w:rPr>
      <w:rFonts w:ascii="HelveticaNeueLT Std Med" w:hAnsi="HelveticaNeueLT Std Med"/>
      <w:color w:val="000000"/>
      <w:sz w:val="24"/>
      <w:szCs w:val="24"/>
      <w14:textFill>
        <w14:solidFill>
          <w14:srgbClr w14:val="000000">
            <w14:alpha w14:val="25000"/>
          </w14:srgbClr>
        </w14:solidFill>
      </w14:textFill>
    </w:rPr>
  </w:style>
  <w:style w:type="character" w:customStyle="1" w:styleId="Heading1Char">
    <w:name w:val="Heading 1 Char"/>
    <w:basedOn w:val="DefaultParagraphFont"/>
    <w:link w:val="Heading1"/>
    <w:rsid w:val="004B7486"/>
    <w:rPr>
      <w:rFonts w:ascii="Arial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4B7486"/>
    <w:rPr>
      <w:sz w:val="24"/>
      <w:szCs w:val="24"/>
    </w:rPr>
  </w:style>
  <w:style w:type="character" w:customStyle="1" w:styleId="Heading3Char">
    <w:name w:val="Heading 3 Char"/>
    <w:basedOn w:val="DefaultParagraphFont"/>
    <w:link w:val="Heading3"/>
    <w:rsid w:val="004B7486"/>
    <w:rPr>
      <w:sz w:val="24"/>
      <w:szCs w:val="24"/>
    </w:rPr>
  </w:style>
  <w:style w:type="paragraph" w:styleId="Caption">
    <w:name w:val="caption"/>
    <w:basedOn w:val="Normal"/>
    <w:next w:val="Normal"/>
    <w:semiHidden/>
    <w:unhideWhenUsed/>
    <w:qFormat/>
    <w:rsid w:val="004B7486"/>
    <w:pPr>
      <w:spacing w:after="200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4B748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B7486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qFormat/>
    <w:rsid w:val="004B7486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4B7486"/>
    <w:rPr>
      <w:rFonts w:ascii="Cambria" w:hAnsi="Cambria"/>
      <w:sz w:val="24"/>
      <w:szCs w:val="24"/>
    </w:rPr>
  </w:style>
  <w:style w:type="character" w:styleId="Strong">
    <w:name w:val="Strong"/>
    <w:basedOn w:val="DefaultParagraphFont"/>
    <w:qFormat/>
    <w:rsid w:val="004B7486"/>
    <w:rPr>
      <w:b w:val="0"/>
      <w:bCs w:val="0"/>
      <w:i w:val="0"/>
      <w:iCs w:val="0"/>
    </w:rPr>
  </w:style>
  <w:style w:type="character" w:styleId="Emphasis">
    <w:name w:val="Emphasis"/>
    <w:basedOn w:val="DefaultParagraphFont"/>
    <w:qFormat/>
    <w:rsid w:val="004B7486"/>
    <w:rPr>
      <w:b w:val="0"/>
      <w:bCs w:val="0"/>
      <w:i w:val="0"/>
      <w:iCs w:val="0"/>
    </w:rPr>
  </w:style>
  <w:style w:type="paragraph" w:styleId="ListParagraph">
    <w:name w:val="List Paragraph"/>
    <w:basedOn w:val="Normal"/>
    <w:uiPriority w:val="34"/>
    <w:qFormat/>
    <w:rsid w:val="004B7486"/>
    <w:pPr>
      <w:widowControl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EF3AD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F3A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3ADE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EF3A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3ADE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74E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4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R:\Service\Templates\Technical%20Bulletin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9E07E-33D4-494C-888F-D574183A5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Technical Bulletin Template</Template>
  <TotalTime>1538</TotalTime>
  <Pages>12</Pages>
  <Words>443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Hamilton Company</Company>
  <LinksUpToDate>false</LinksUpToDate>
  <CharactersWithSpaces>2965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Clinton Riach</dc:creator>
  <cp:lastModifiedBy>Clinton Riach</cp:lastModifiedBy>
  <cp:revision>9</cp:revision>
  <dcterms:created xsi:type="dcterms:W3CDTF">2020-04-02T18:23:00Z</dcterms:created>
  <dcterms:modified xsi:type="dcterms:W3CDTF">2020-04-03T22:07:00Z</dcterms:modified>
</cp:coreProperties>
</file>